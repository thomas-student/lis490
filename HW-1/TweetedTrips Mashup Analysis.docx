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821BBE" w:rsidRDefault="00821BB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804"/>
          </w:tblGrid>
          <w:tr w:rsidR="00821BBE">
            <w:tc>
              <w:tcPr>
                <w:tcW w:w="9576" w:type="dxa"/>
              </w:tcPr>
              <w:sdt>
                <w:sdtPr>
                  <w:rPr>
                    <w:sz w:val="96"/>
                  </w:rPr>
                  <w:alias w:val="Title"/>
                  <w:id w:val="-308007970"/>
                  <w:placeholder>
                    <w:docPart w:val="47F5862F81B74BA6BEAA83B4B43AB7B7"/>
                  </w:placeholder>
                  <w:dataBinding w:prefixMappings="xmlns:ns0='http://schemas.openxmlformats.org/package/2006/metadata/core-properties' xmlns:ns1='http://purl.org/dc/elements/1.1/'" w:xpath="/ns0:coreProperties[1]/ns1:title[1]" w:storeItemID="{6C3C8BC8-F283-45AE-878A-BAB7291924A1}"/>
                  <w:text/>
                </w:sdtPr>
                <w:sdtEndPr/>
                <w:sdtContent>
                  <w:p w:rsidR="00821BBE" w:rsidRDefault="006659BA" w:rsidP="00A6380E">
                    <w:pPr>
                      <w:pStyle w:val="Title"/>
                      <w:jc w:val="center"/>
                      <w:rPr>
                        <w:sz w:val="96"/>
                      </w:rPr>
                    </w:pPr>
                    <w:r>
                      <w:rPr>
                        <w:sz w:val="96"/>
                      </w:rPr>
                      <w:t>Tweet</w:t>
                    </w:r>
                    <w:r w:rsidR="00A6380E">
                      <w:rPr>
                        <w:sz w:val="96"/>
                      </w:rPr>
                      <w:t>edTrips Mashup Analysis</w:t>
                    </w:r>
                  </w:p>
                </w:sdtContent>
              </w:sdt>
            </w:tc>
          </w:tr>
          <w:tr w:rsidR="00821BBE">
            <w:tc>
              <w:tcPr>
                <w:tcW w:w="0" w:type="auto"/>
                <w:vAlign w:val="bottom"/>
              </w:tcPr>
              <w:sdt>
                <w:sdtPr>
                  <w:rPr>
                    <w:sz w:val="36"/>
                    <w:szCs w:val="36"/>
                  </w:rPr>
                  <w:alias w:val="Subtitle"/>
                  <w:id w:val="758173203"/>
                  <w:placeholder>
                    <w:docPart w:val="EF156CA786BD415DB982A52BF72C1530"/>
                  </w:placeholder>
                  <w:dataBinding w:prefixMappings="xmlns:ns0='http://schemas.openxmlformats.org/package/2006/metadata/core-properties' xmlns:ns1='http://purl.org/dc/elements/1.1/'" w:xpath="/ns0:coreProperties[1]/ns1:subject[1]" w:storeItemID="{6C3C8BC8-F283-45AE-878A-BAB7291924A1}"/>
                  <w:text/>
                </w:sdtPr>
                <w:sdtEndPr/>
                <w:sdtContent>
                  <w:p w:rsidR="00821BBE" w:rsidRDefault="00A6380E" w:rsidP="00A6380E">
                    <w:pPr>
                      <w:pStyle w:val="Subtitle"/>
                      <w:jc w:val="center"/>
                      <w:rPr>
                        <w:sz w:val="36"/>
                        <w:szCs w:val="36"/>
                      </w:rPr>
                    </w:pPr>
                    <w:r>
                      <w:rPr>
                        <w:sz w:val="36"/>
                        <w:szCs w:val="36"/>
                      </w:rPr>
                      <w:t>Thomas Johnston</w:t>
                    </w:r>
                  </w:p>
                </w:sdtContent>
              </w:sdt>
            </w:tc>
          </w:tr>
          <w:tr w:rsidR="00821BBE">
            <w:tc>
              <w:tcPr>
                <w:tcW w:w="0" w:type="auto"/>
                <w:vAlign w:val="bottom"/>
              </w:tcPr>
              <w:p w:rsidR="00821BBE" w:rsidRDefault="00821BBE"/>
            </w:tc>
          </w:tr>
          <w:tr w:rsidR="00821BBE">
            <w:tc>
              <w:tcPr>
                <w:tcW w:w="0" w:type="auto"/>
                <w:vAlign w:val="bottom"/>
              </w:tcPr>
              <w:p w:rsidR="00821BBE" w:rsidRDefault="00507527" w:rsidP="00A43990">
                <w:pPr>
                  <w:jc w:val="center"/>
                </w:pPr>
                <w:sdt>
                  <w:sdtPr>
                    <w:alias w:val="Abstract"/>
                    <w:id w:val="553592755"/>
                    <w:dataBinding w:prefixMappings="xmlns:ns0='http://schemas.microsoft.com/office/2006/coverPageProps'" w:xpath="/ns0:CoverPageProperties[1]/ns0:Abstract[1]" w:storeItemID="{55AF091B-3C7A-41E3-B477-F2FDAA23CFDA}"/>
                    <w:text/>
                  </w:sdtPr>
                  <w:sdtEndPr/>
                  <w:sdtContent>
                    <w:r w:rsidR="00A6380E">
                      <w:t xml:space="preserve">A Mashup analysis of the website </w:t>
                    </w:r>
                    <w:r w:rsidR="006659BA">
                      <w:t>Tweet</w:t>
                    </w:r>
                    <w:r w:rsidR="00A6380E">
                      <w:t xml:space="preserve">edTrips which allows for the geo-mapping of roadtrips onto a map (provided by Google Maps API) </w:t>
                    </w:r>
                    <w:r w:rsidR="00A43990">
                      <w:t>by overlaying</w:t>
                    </w:r>
                    <w:r w:rsidR="00A6380E">
                      <w:t xml:space="preserve"> your </w:t>
                    </w:r>
                    <w:r w:rsidR="006659BA">
                      <w:t>Tweet</w:t>
                    </w:r>
                    <w:r w:rsidR="00A6380E">
                      <w:t xml:space="preserve">s (Twitter API) </w:t>
                    </w:r>
                    <w:r w:rsidR="00A43990">
                      <w:t>onto the Google provided Map</w:t>
                    </w:r>
                  </w:sdtContent>
                </w:sdt>
                <w:r w:rsidR="00A6380E">
                  <w:t>.</w:t>
                </w:r>
              </w:p>
            </w:tc>
          </w:tr>
          <w:tr w:rsidR="00821BBE">
            <w:tc>
              <w:tcPr>
                <w:tcW w:w="0" w:type="auto"/>
                <w:vAlign w:val="bottom"/>
              </w:tcPr>
              <w:p w:rsidR="00821BBE" w:rsidRDefault="00821BBE">
                <w:pPr>
                  <w:jc w:val="center"/>
                </w:pPr>
              </w:p>
            </w:tc>
          </w:tr>
        </w:tbl>
        <w:p w:rsidR="00821BBE" w:rsidRDefault="00071DF7">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47F5862F81B74BA6BEAA83B4B43AB7B7"/>
        </w:placeholder>
        <w:dataBinding w:prefixMappings="xmlns:ns0='http://schemas.openxmlformats.org/package/2006/metadata/core-properties' xmlns:ns1='http://purl.org/dc/elements/1.1/'" w:xpath="/ns0:coreProperties[1]/ns1:title[1]" w:storeItemID="{6C3C8BC8-F283-45AE-878A-BAB7291924A1}"/>
        <w:text/>
      </w:sdtPr>
      <w:sdtEndPr/>
      <w:sdtContent>
        <w:p w:rsidR="00821BBE" w:rsidRDefault="006659BA">
          <w:pPr>
            <w:pStyle w:val="Title"/>
          </w:pPr>
          <w:r>
            <w:t>Tweet</w:t>
          </w:r>
          <w:r w:rsidR="00A6380E">
            <w:t>edTrips Mashup Analysis</w:t>
          </w:r>
        </w:p>
      </w:sdtContent>
    </w:sdt>
    <w:p w:rsidR="00821BBE" w:rsidRDefault="00507527">
      <w:pPr>
        <w:pStyle w:val="Subtitle"/>
      </w:pPr>
      <w:sdt>
        <w:sdtPr>
          <w:alias w:val="Subtitle"/>
          <w:id w:val="-723052804"/>
          <w:placeholder>
            <w:docPart w:val="EF156CA786BD415DB982A52BF72C1530"/>
          </w:placeholder>
          <w:dataBinding w:prefixMappings="xmlns:ns0='http://schemas.openxmlformats.org/package/2006/metadata/core-properties' xmlns:ns1='http://purl.org/dc/elements/1.1/'" w:xpath="/ns0:coreProperties[1]/ns1:subject[1]" w:storeItemID="{6C3C8BC8-F283-45AE-878A-BAB7291924A1}"/>
          <w:text/>
        </w:sdtPr>
        <w:sdtEndPr/>
        <w:sdtContent>
          <w:r w:rsidR="00A6380E">
            <w:t>Thomas Johnston</w:t>
          </w:r>
        </w:sdtContent>
      </w:sdt>
    </w:p>
    <w:p w:rsidR="00821BBE" w:rsidRPr="001D73F2" w:rsidRDefault="00821BBE" w:rsidP="001D73F2">
      <w:pPr>
        <w:pStyle w:val="Heading1"/>
      </w:pPr>
    </w:p>
    <w:p w:rsidR="00821BBE" w:rsidRDefault="006659BA" w:rsidP="00A43990">
      <w:pPr>
        <w:pStyle w:val="Heading1"/>
        <w:spacing w:line="360" w:lineRule="auto"/>
      </w:pPr>
      <w:r>
        <w:t>Tweet</w:t>
      </w:r>
      <w:r w:rsidR="001D73F2">
        <w:t>edTrips -- General Description</w:t>
      </w:r>
    </w:p>
    <w:p w:rsidR="001D73F2" w:rsidRDefault="006659BA" w:rsidP="00A43990">
      <w:pPr>
        <w:spacing w:line="360" w:lineRule="auto"/>
      </w:pPr>
      <w:r>
        <w:t>Tweet</w:t>
      </w:r>
      <w:r w:rsidR="001D73F2">
        <w:t>edTrips is a webapp that allows users to share their roadtrips in the online social space. There has been a general societal shift over the past 5 years to integrate ou</w:t>
      </w:r>
      <w:r w:rsidR="00A43990">
        <w:t xml:space="preserve">r “real” lives and our online “social” </w:t>
      </w:r>
      <w:r w:rsidR="001D73F2">
        <w:t xml:space="preserve">lives. Throughout this shift companies like Facebook and Twitter have been able to gain massive market shares (Facebook has over 1 billion users) and integrate themselves into people’s daily lives. </w:t>
      </w:r>
      <w:r>
        <w:t>Tweet</w:t>
      </w:r>
      <w:r w:rsidR="001D73F2">
        <w:t xml:space="preserve">edTrips is also trying to get in on this shift </w:t>
      </w:r>
      <w:r w:rsidR="00A43990">
        <w:t>by</w:t>
      </w:r>
      <w:r w:rsidR="001D73F2">
        <w:t xml:space="preserve"> allowing people to share their roadtrips in the social space. It links to people’s Twitter account and is given their </w:t>
      </w:r>
      <w:r>
        <w:t>Tweet</w:t>
      </w:r>
      <w:r w:rsidR="001D73F2">
        <w:t>s over a certain amount of time (the road trip) and displays them geo-graphically over a map of the area they travelled.</w:t>
      </w:r>
    </w:p>
    <w:p w:rsidR="001D73F2" w:rsidRDefault="001D73F2" w:rsidP="00A43990">
      <w:pPr>
        <w:pStyle w:val="Heading1"/>
        <w:spacing w:line="360" w:lineRule="auto"/>
      </w:pPr>
      <w:r>
        <w:t xml:space="preserve">Data Sources/API’s </w:t>
      </w:r>
      <w:proofErr w:type="gramStart"/>
      <w:r>
        <w:t>Used</w:t>
      </w:r>
      <w:proofErr w:type="gramEnd"/>
    </w:p>
    <w:p w:rsidR="001D73F2" w:rsidRDefault="006659BA" w:rsidP="00A43990">
      <w:pPr>
        <w:spacing w:line="360" w:lineRule="auto"/>
      </w:pPr>
      <w:r>
        <w:t>Tweet</w:t>
      </w:r>
      <w:r w:rsidR="001D73F2">
        <w:t xml:space="preserve">edTrips primarily uses Twitter and Google Maps’ APIs. The user logs into </w:t>
      </w:r>
      <w:r>
        <w:t>Tweet</w:t>
      </w:r>
      <w:r w:rsidR="001D73F2">
        <w:t xml:space="preserve">edTrips and links their account with Twitter in order to leverage their </w:t>
      </w:r>
      <w:r>
        <w:t>Tweet</w:t>
      </w:r>
      <w:r w:rsidR="001D73F2">
        <w:t xml:space="preserve">s from the roadtrip. The site then uses the Twitter API to get the locational data about these </w:t>
      </w:r>
      <w:r>
        <w:t>Tweet</w:t>
      </w:r>
      <w:r w:rsidR="001D73F2">
        <w:t>s and then overlays them onto a Google Maps interactive map.</w:t>
      </w:r>
    </w:p>
    <w:p w:rsidR="001D73F2" w:rsidRDefault="001D73F2" w:rsidP="00A43990">
      <w:pPr>
        <w:pStyle w:val="Heading1"/>
        <w:spacing w:line="360" w:lineRule="auto"/>
      </w:pPr>
      <w:r>
        <w:t>Data Integration</w:t>
      </w:r>
    </w:p>
    <w:p w:rsidR="001D73F2" w:rsidRDefault="006659BA" w:rsidP="00A43990">
      <w:pPr>
        <w:spacing w:line="360" w:lineRule="auto"/>
      </w:pPr>
      <w:r>
        <w:t>Tweet</w:t>
      </w:r>
      <w:r w:rsidR="00222847">
        <w:t xml:space="preserve">edTrips uses a few different aspects of each API’s functionality. It uses the Google Maps API to create and integrate onto their site an interactive map that allows a user to zoom, rotate, and shift the map around the </w:t>
      </w:r>
      <w:r>
        <w:t>Tweet</w:t>
      </w:r>
      <w:r w:rsidR="00222847">
        <w:t xml:space="preserve"> Locations. In order to overlay these locations the app uses Twitter API’s location queries to get the actual GPS coordinates for the </w:t>
      </w:r>
      <w:r>
        <w:t>Tweet</w:t>
      </w:r>
      <w:r w:rsidR="00222847">
        <w:t>s, and then obviou</w:t>
      </w:r>
      <w:r>
        <w:t>sly fetches the Tweets as well to display the text body of the Tweet.</w:t>
      </w:r>
    </w:p>
    <w:p w:rsidR="00222847" w:rsidRDefault="00222847" w:rsidP="00A43990">
      <w:pPr>
        <w:pStyle w:val="Heading1"/>
        <w:spacing w:line="360" w:lineRule="auto"/>
      </w:pPr>
      <w:r>
        <w:lastRenderedPageBreak/>
        <w:t>Technologies Used</w:t>
      </w:r>
    </w:p>
    <w:p w:rsidR="00222847" w:rsidRDefault="00222847" w:rsidP="00A43990">
      <w:pPr>
        <w:spacing w:line="360" w:lineRule="auto"/>
      </w:pPr>
      <w:r>
        <w:t>When looking at the source code for the homepage, it is clear that some of it was generated using PHP or some other server-side programming language. This is so obvious because there is one overflowing line that extends over 100 lines, and is effectively illegible. This app also includes the jQuery source code and in turn uses JavaScript (jQuery is a JavaScript framework). Finally it appears that a JavaScript resource by the name of Myriad Pro 700 Font is included as well. This is most likely a font library.</w:t>
      </w:r>
    </w:p>
    <w:p w:rsidR="00222847" w:rsidRDefault="00222847" w:rsidP="00A43990">
      <w:pPr>
        <w:spacing w:line="360" w:lineRule="auto"/>
      </w:pPr>
    </w:p>
    <w:p w:rsidR="00222847" w:rsidRDefault="00EF04C2" w:rsidP="00A43990">
      <w:pPr>
        <w:pStyle w:val="Heading1"/>
        <w:spacing w:line="360" w:lineRule="auto"/>
      </w:pPr>
      <w:r>
        <w:t>Evaluation</w:t>
      </w:r>
    </w:p>
    <w:p w:rsidR="00EF04C2" w:rsidRPr="00A43990" w:rsidRDefault="00EF04C2" w:rsidP="00A43990">
      <w:pPr>
        <w:spacing w:line="360" w:lineRule="auto"/>
      </w:pPr>
      <w:r>
        <w:t xml:space="preserve">Overall this is a very cool </w:t>
      </w:r>
      <w:proofErr w:type="gramStart"/>
      <w:r>
        <w:t>Mashup,</w:t>
      </w:r>
      <w:proofErr w:type="gramEnd"/>
      <w:r>
        <w:t xml:space="preserve"> it combines the best of Twitter with the best of Google Maps and does so without any hiccups. The sites UI is easy to use</w:t>
      </w:r>
      <w:r w:rsidR="00B77A5E">
        <w:t>,</w:t>
      </w:r>
      <w:r>
        <w:t xml:space="preserve"> very smooth and </w:t>
      </w:r>
      <w:r w:rsidR="00510400">
        <w:t xml:space="preserve">works without a hitch. I also think that this is a great app to </w:t>
      </w:r>
      <w:proofErr w:type="gramStart"/>
      <w:r w:rsidR="00510400">
        <w:t>use,</w:t>
      </w:r>
      <w:proofErr w:type="gramEnd"/>
      <w:r w:rsidR="00510400">
        <w:t xml:space="preserve"> the social space is huge at the moment and a promising field. </w:t>
      </w:r>
      <w:r w:rsidR="00A43990">
        <w:t xml:space="preserve">And I am a firm believer that web apps that try to </w:t>
      </w:r>
      <w:r w:rsidR="00B77A5E">
        <w:t>mimic</w:t>
      </w:r>
      <w:r w:rsidR="00A43990">
        <w:t xml:space="preserve"> or replace something people already do</w:t>
      </w:r>
      <w:r w:rsidR="00B77A5E">
        <w:t xml:space="preserve"> in the real world</w:t>
      </w:r>
      <w:r w:rsidR="00A43990">
        <w:t xml:space="preserve"> are destined for success. People will always go on holidays and want to share pictures and experience with their friends. But instead of using “vacation slides” they can do so in a nicer m</w:t>
      </w:r>
      <w:r w:rsidR="00B77A5E">
        <w:t>ore efficient experience, TweetedTrips.</w:t>
      </w:r>
    </w:p>
    <w:sectPr w:rsidR="00EF04C2" w:rsidRPr="00A43990">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527" w:rsidRDefault="00507527">
      <w:pPr>
        <w:spacing w:after="0" w:line="240" w:lineRule="auto"/>
      </w:pPr>
      <w:r>
        <w:separator/>
      </w:r>
    </w:p>
  </w:endnote>
  <w:endnote w:type="continuationSeparator" w:id="0">
    <w:p w:rsidR="00507527" w:rsidRDefault="00507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9BA" w:rsidRDefault="006659BA">
    <w:pPr>
      <w:jc w:val="right"/>
    </w:pPr>
  </w:p>
  <w:p w:rsidR="006659BA" w:rsidRDefault="006659BA">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6659BA" w:rsidRDefault="006659BA">
    <w:pPr>
      <w:jc w:val="right"/>
    </w:pPr>
    <w:r>
      <w:rPr>
        <w:noProof/>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6659BA" w:rsidRDefault="006659BA">
    <w:pPr>
      <w:pStyle w:val="NoSpacing"/>
      <w:rPr>
        <w:sz w:val="2"/>
        <w:szCs w:val="2"/>
      </w:rPr>
    </w:pPr>
  </w:p>
  <w:p w:rsidR="006659BA" w:rsidRDefault="006659BA"/>
  <w:p w:rsidR="006659BA" w:rsidRDefault="006659BA"/>
  <w:p w:rsidR="006659BA" w:rsidRDefault="006659B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9BA" w:rsidRDefault="006659BA">
    <w:pPr>
      <w:jc w:val="center"/>
    </w:pP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sidR="0027076E">
      <w:rPr>
        <w:color w:val="6076B4" w:themeColor="accent1"/>
      </w:rPr>
      <w:fldChar w:fldCharType="separate"/>
    </w:r>
    <w:r w:rsidR="0027076E">
      <w:rPr>
        <w:noProof/>
        <w:color w:val="6076B4" w:themeColor="accent1"/>
      </w:rPr>
      <w:t>Technologies Used</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27076E">
      <w:rPr>
        <w:noProof/>
        <w:color w:val="6076B4" w:themeColor="accent1"/>
      </w:rPr>
      <w:t>2</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527" w:rsidRDefault="00507527">
      <w:pPr>
        <w:spacing w:after="0" w:line="240" w:lineRule="auto"/>
      </w:pPr>
      <w:r>
        <w:separator/>
      </w:r>
    </w:p>
  </w:footnote>
  <w:footnote w:type="continuationSeparator" w:id="0">
    <w:p w:rsidR="00507527" w:rsidRDefault="005075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rsidR="006659BA" w:rsidRDefault="006659BA">
        <w:pPr>
          <w:spacing w:after="0"/>
          <w:jc w:val="center"/>
          <w:rPr>
            <w:color w:val="E4E9EF" w:themeColor="background2"/>
          </w:rPr>
        </w:pPr>
        <w:r>
          <w:rPr>
            <w:color w:val="6076B4" w:themeColor="accent1"/>
          </w:rPr>
          <w:t>TweetedTrips Mashup Analysis</w:t>
        </w:r>
      </w:p>
    </w:sdtContent>
  </w:sdt>
  <w:p w:rsidR="006659BA" w:rsidRDefault="006659BA">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80E"/>
    <w:rsid w:val="00071DF7"/>
    <w:rsid w:val="001D73F2"/>
    <w:rsid w:val="00222847"/>
    <w:rsid w:val="0027076E"/>
    <w:rsid w:val="00507527"/>
    <w:rsid w:val="00510400"/>
    <w:rsid w:val="005105E7"/>
    <w:rsid w:val="006659BA"/>
    <w:rsid w:val="00821BBE"/>
    <w:rsid w:val="009A7EFF"/>
    <w:rsid w:val="00A43990"/>
    <w:rsid w:val="00A6380E"/>
    <w:rsid w:val="00B77A5E"/>
    <w:rsid w:val="00EF04C2"/>
    <w:rsid w:val="00F569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F5862F81B74BA6BEAA83B4B43AB7B7"/>
        <w:category>
          <w:name w:val="General"/>
          <w:gallery w:val="placeholder"/>
        </w:category>
        <w:types>
          <w:type w:val="bbPlcHdr"/>
        </w:types>
        <w:behaviors>
          <w:behavior w:val="content"/>
        </w:behaviors>
        <w:guid w:val="{81334FC9-8D27-44A5-8195-10681BE0AE6C}"/>
      </w:docPartPr>
      <w:docPartBody>
        <w:p w:rsidR="004019D6" w:rsidRDefault="00EA4726">
          <w:pPr>
            <w:pStyle w:val="47F5862F81B74BA6BEAA83B4B43AB7B7"/>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726"/>
    <w:rsid w:val="004019D6"/>
    <w:rsid w:val="00D1488F"/>
    <w:rsid w:val="00EA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F5862F81B74BA6BEAA83B4B43AB7B7">
    <w:name w:val="47F5862F81B74BA6BEAA83B4B43AB7B7"/>
  </w:style>
  <w:style w:type="paragraph" w:customStyle="1" w:styleId="EF156CA786BD415DB982A52BF72C1530">
    <w:name w:val="EF156CA786BD415DB982A52BF72C1530"/>
  </w:style>
  <w:style w:type="paragraph" w:customStyle="1" w:styleId="18FC8D5D87684A8B9D5460FB9CD0216F">
    <w:name w:val="18FC8D5D87684A8B9D5460FB9CD0216F"/>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F81BD"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1F497D" w:themeColor="text2"/>
    </w:rPr>
  </w:style>
  <w:style w:type="paragraph" w:customStyle="1" w:styleId="03921EDFB2934CBAB088745D201C1ECF">
    <w:name w:val="03921EDFB2934CBAB088745D201C1E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F5862F81B74BA6BEAA83B4B43AB7B7">
    <w:name w:val="47F5862F81B74BA6BEAA83B4B43AB7B7"/>
  </w:style>
  <w:style w:type="paragraph" w:customStyle="1" w:styleId="EF156CA786BD415DB982A52BF72C1530">
    <w:name w:val="EF156CA786BD415DB982A52BF72C1530"/>
  </w:style>
  <w:style w:type="paragraph" w:customStyle="1" w:styleId="18FC8D5D87684A8B9D5460FB9CD0216F">
    <w:name w:val="18FC8D5D87684A8B9D5460FB9CD0216F"/>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F81BD"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1F497D" w:themeColor="text2"/>
    </w:rPr>
  </w:style>
  <w:style w:type="paragraph" w:customStyle="1" w:styleId="03921EDFB2934CBAB088745D201C1ECF">
    <w:name w:val="03921EDFB2934CBAB088745D201C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 Mashup analysis of the website TweetedTrips which allows for the geo-mapping of roadtrips onto a map (provided by Google Maps API) by overlaying your Tweets (Twitter API) onto the Google provided Map</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DCF2DD95-A15B-4A8E-AE3A-5341BECB5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Template>
  <TotalTime>248</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TweetedTrips Mashup Analysis</vt:lpstr>
    </vt:vector>
  </TitlesOfParts>
  <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TweetedTrips Mashup Analysis</dc:title>
  <dc:subject>Thomas Johnston</dc:subject>
  <dc:creator>Thomas</dc:creator>
  <cp:lastModifiedBy>Thomas</cp:lastModifiedBy>
  <cp:revision>9</cp:revision>
  <cp:lastPrinted>2013-01-17T21:05:00Z</cp:lastPrinted>
  <dcterms:created xsi:type="dcterms:W3CDTF">2013-01-16T20:01:00Z</dcterms:created>
  <dcterms:modified xsi:type="dcterms:W3CDTF">2013-01-17T21:05:00Z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